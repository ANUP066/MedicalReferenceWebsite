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94B30" w:rsidP="00913946">
            <w:pPr>
              <w:pStyle w:val="Title"/>
            </w:pPr>
            <w:r>
              <w:t>ANUP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BUJURKE</w:t>
            </w:r>
          </w:p>
          <w:p w:rsidR="00692703" w:rsidRPr="00CF1A49" w:rsidRDefault="00294B30" w:rsidP="00913946">
            <w:pPr>
              <w:pStyle w:val="ContactInfo"/>
              <w:contextualSpacing w:val="0"/>
            </w:pPr>
            <w:r>
              <w:t>PES UNIVERSITY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0855FE7CBA471D90DC6B4CE96DCDD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9902474065</w:t>
            </w:r>
          </w:p>
          <w:p w:rsidR="00692703" w:rsidRPr="00CF1A49" w:rsidRDefault="00294B30" w:rsidP="00294B30">
            <w:pPr>
              <w:pStyle w:val="ContactInfoEmphasis"/>
              <w:contextualSpacing w:val="0"/>
              <w:jc w:val="left"/>
            </w:pPr>
            <w:r>
              <w:t xml:space="preserve">                                                                   anup.bujurke@gmail.com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294B30">
            <w:pPr>
              <w:contextualSpacing w:val="0"/>
            </w:pPr>
          </w:p>
        </w:tc>
      </w:tr>
    </w:tbl>
    <w:p w:rsidR="004E01EB" w:rsidRPr="00CF1A49" w:rsidRDefault="00064B1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30776FDC450480E8C3DA4B732250A7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E3120" w:rsidRPr="009F5AD3" w:rsidRDefault="009F5AD3" w:rsidP="009F5AD3">
            <w:pPr>
              <w:rPr>
                <w:b/>
                <w:sz w:val="28"/>
                <w:szCs w:val="28"/>
              </w:rPr>
            </w:pPr>
            <w:r w:rsidRPr="009F5AD3">
              <w:rPr>
                <w:b/>
                <w:sz w:val="28"/>
                <w:szCs w:val="28"/>
              </w:rPr>
              <w:t>Still a student but have done few academic projects in data structures and web development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9F5AD3" w:rsidRDefault="009F5AD3" w:rsidP="009F5AD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  <w:r w:rsidRPr="009F5AD3">
              <w:rPr>
                <w:b/>
                <w:sz w:val="28"/>
                <w:szCs w:val="28"/>
              </w:rPr>
              <w:t>ooking forward for an experience by joining as an intern in your company.</w:t>
            </w:r>
          </w:p>
        </w:tc>
      </w:tr>
    </w:tbl>
    <w:sdt>
      <w:sdtPr>
        <w:alias w:val="Education:"/>
        <w:tag w:val="Education:"/>
        <w:id w:val="-1908763273"/>
        <w:placeholder>
          <w:docPart w:val="D4C8DEEB7EC349E586674A794868389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F5AD3" w:rsidRPr="009F5AD3" w:rsidRDefault="00294B30" w:rsidP="009F5AD3">
            <w:pPr>
              <w:rPr>
                <w:b/>
                <w:sz w:val="28"/>
                <w:szCs w:val="28"/>
              </w:rPr>
            </w:pPr>
            <w:r w:rsidRPr="009F5AD3">
              <w:rPr>
                <w:b/>
                <w:sz w:val="28"/>
                <w:szCs w:val="28"/>
              </w:rPr>
              <w:t xml:space="preserve">Currently studying in </w:t>
            </w:r>
            <w:proofErr w:type="spellStart"/>
            <w:r w:rsidRPr="009F5AD3">
              <w:rPr>
                <w:b/>
                <w:sz w:val="28"/>
                <w:szCs w:val="28"/>
              </w:rPr>
              <w:t>Btech</w:t>
            </w:r>
            <w:proofErr w:type="spellEnd"/>
            <w:r w:rsidRPr="009F5AD3">
              <w:rPr>
                <w:b/>
                <w:sz w:val="28"/>
                <w:szCs w:val="28"/>
              </w:rPr>
              <w:t xml:space="preserve"> </w:t>
            </w:r>
            <w:r w:rsidR="009F5AD3" w:rsidRPr="009F5AD3">
              <w:rPr>
                <w:b/>
                <w:sz w:val="28"/>
                <w:szCs w:val="28"/>
              </w:rPr>
              <w:t>2</w:t>
            </w:r>
            <w:r w:rsidR="009F5AD3" w:rsidRPr="009F5AD3">
              <w:rPr>
                <w:b/>
                <w:sz w:val="28"/>
                <w:szCs w:val="28"/>
                <w:vertAlign w:val="superscript"/>
              </w:rPr>
              <w:t>nd</w:t>
            </w:r>
            <w:r w:rsidR="009F5AD3" w:rsidRPr="009F5AD3">
              <w:rPr>
                <w:b/>
                <w:sz w:val="28"/>
                <w:szCs w:val="28"/>
              </w:rPr>
              <w:t xml:space="preserve"> year</w:t>
            </w:r>
          </w:p>
          <w:p w:rsidR="009F5AD3" w:rsidRPr="009F5AD3" w:rsidRDefault="009F5AD3" w:rsidP="009F5AD3">
            <w:pPr>
              <w:rPr>
                <w:b/>
                <w:sz w:val="28"/>
                <w:szCs w:val="28"/>
              </w:rPr>
            </w:pPr>
            <w:r w:rsidRPr="009F5AD3">
              <w:rPr>
                <w:b/>
                <w:sz w:val="28"/>
                <w:szCs w:val="28"/>
              </w:rPr>
              <w:t>Branch - Computer Science and Engineering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B80C35ACA1C409EB7550F6CCD2C63BE"/>
        </w:placeholder>
        <w:temporary/>
        <w:showingPlcHdr/>
        <w15:appearance w15:val="hidden"/>
      </w:sdtPr>
      <w:sdtEndPr/>
      <w:sdtContent>
        <w:p w:rsidR="009F5AD3" w:rsidRDefault="00486277" w:rsidP="009F5AD3">
          <w:pPr>
            <w:pStyle w:val="Heading1"/>
          </w:pPr>
          <w:r w:rsidRPr="00CF1A49">
            <w:t>Skills</w:t>
          </w:r>
        </w:p>
      </w:sdtContent>
    </w:sdt>
    <w:p w:rsidR="009F5AD3" w:rsidRDefault="002A4B07" w:rsidP="002A062C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languages </w:t>
      </w:r>
      <w:r w:rsidR="002A062C" w:rsidRPr="002A062C">
        <w:rPr>
          <w:b/>
          <w:sz w:val="28"/>
          <w:szCs w:val="28"/>
        </w:rPr>
        <w:t xml:space="preserve">– </w:t>
      </w:r>
      <w:proofErr w:type="gramStart"/>
      <w:r w:rsidR="002A062C" w:rsidRPr="002A062C">
        <w:rPr>
          <w:b/>
          <w:sz w:val="28"/>
          <w:szCs w:val="28"/>
        </w:rPr>
        <w:t>Python ,</w:t>
      </w:r>
      <w:proofErr w:type="gramEnd"/>
      <w:r w:rsidR="002A062C" w:rsidRPr="002A062C">
        <w:rPr>
          <w:b/>
          <w:sz w:val="28"/>
          <w:szCs w:val="28"/>
        </w:rPr>
        <w:t xml:space="preserve"> C programming , </w:t>
      </w:r>
      <w:proofErr w:type="spellStart"/>
      <w:r>
        <w:rPr>
          <w:b/>
          <w:sz w:val="28"/>
          <w:szCs w:val="28"/>
        </w:rPr>
        <w:t>HTML,CSS,</w:t>
      </w:r>
      <w:r w:rsidR="002A062C" w:rsidRPr="002A062C">
        <w:rPr>
          <w:b/>
          <w:sz w:val="28"/>
          <w:szCs w:val="28"/>
        </w:rPr>
        <w:t>JavaScript</w:t>
      </w:r>
      <w:proofErr w:type="spellEnd"/>
      <w:r w:rsidR="002A062C" w:rsidRPr="002A062C">
        <w:rPr>
          <w:b/>
          <w:sz w:val="28"/>
          <w:szCs w:val="28"/>
        </w:rPr>
        <w:t xml:space="preserve"> , PHP , SQL Database language</w:t>
      </w:r>
      <w:r w:rsidR="002A062C">
        <w:rPr>
          <w:b/>
          <w:sz w:val="28"/>
          <w:szCs w:val="28"/>
        </w:rPr>
        <w:t>.</w:t>
      </w:r>
    </w:p>
    <w:p w:rsidR="002A062C" w:rsidRDefault="002A062C" w:rsidP="002A062C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Great interest in the field of Web Development. </w:t>
      </w:r>
    </w:p>
    <w:p w:rsidR="009F5AD3" w:rsidRDefault="002A4B07" w:rsidP="009F5AD3">
      <w:pPr>
        <w:pStyle w:val="Heading1"/>
      </w:pPr>
      <w:r>
        <w:t>PROJECTS</w:t>
      </w:r>
    </w:p>
    <w:p w:rsidR="002A4B07" w:rsidRPr="002A4B07" w:rsidRDefault="002A4B07" w:rsidP="002A4B07">
      <w:pPr>
        <w:pStyle w:val="ListParagraph"/>
        <w:numPr>
          <w:ilvl w:val="0"/>
          <w:numId w:val="22"/>
        </w:numPr>
      </w:pPr>
      <w:r>
        <w:rPr>
          <w:b/>
          <w:sz w:val="28"/>
          <w:szCs w:val="28"/>
        </w:rPr>
        <w:t>Medical reference website.</w:t>
      </w:r>
    </w:p>
    <w:p w:rsidR="002A4B07" w:rsidRPr="002A4B07" w:rsidRDefault="002A4B07" w:rsidP="002A4B07">
      <w:pPr>
        <w:pStyle w:val="ListParagraph"/>
        <w:numPr>
          <w:ilvl w:val="0"/>
          <w:numId w:val="22"/>
        </w:numPr>
      </w:pPr>
      <w:r>
        <w:rPr>
          <w:b/>
          <w:sz w:val="28"/>
          <w:szCs w:val="28"/>
        </w:rPr>
        <w:t xml:space="preserve">Real-world applications of </w:t>
      </w:r>
      <w:proofErr w:type="spellStart"/>
      <w:r>
        <w:rPr>
          <w:b/>
          <w:sz w:val="28"/>
          <w:szCs w:val="28"/>
        </w:rPr>
        <w:t>djikstras</w:t>
      </w:r>
      <w:proofErr w:type="spellEnd"/>
      <w:r>
        <w:rPr>
          <w:b/>
          <w:sz w:val="28"/>
          <w:szCs w:val="28"/>
        </w:rPr>
        <w:t xml:space="preserve"> algorithm(Data Structures)</w:t>
      </w:r>
    </w:p>
    <w:p w:rsidR="002A4B07" w:rsidRPr="002A4B07" w:rsidRDefault="002A4B07" w:rsidP="002A4B07">
      <w:pPr>
        <w:pStyle w:val="ListParagraph"/>
        <w:numPr>
          <w:ilvl w:val="0"/>
          <w:numId w:val="22"/>
        </w:numPr>
      </w:pPr>
      <w:r>
        <w:rPr>
          <w:b/>
          <w:sz w:val="28"/>
          <w:szCs w:val="28"/>
        </w:rPr>
        <w:t>E-commerce website database management.</w:t>
      </w:r>
    </w:p>
    <w:p w:rsidR="002A4B07" w:rsidRPr="002A4B07" w:rsidRDefault="002A4B07" w:rsidP="002A4B07">
      <w:pPr>
        <w:pStyle w:val="ListParagraph"/>
        <w:numPr>
          <w:ilvl w:val="0"/>
          <w:numId w:val="22"/>
        </w:numPr>
      </w:pPr>
      <w:r>
        <w:rPr>
          <w:b/>
          <w:sz w:val="28"/>
          <w:szCs w:val="28"/>
        </w:rPr>
        <w:t xml:space="preserve">Mobile Phone </w:t>
      </w:r>
      <w:proofErr w:type="gramStart"/>
      <w:r>
        <w:rPr>
          <w:b/>
          <w:sz w:val="28"/>
          <w:szCs w:val="28"/>
        </w:rPr>
        <w:t>simulation(</w:t>
      </w:r>
      <w:proofErr w:type="gramEnd"/>
      <w:r>
        <w:rPr>
          <w:b/>
          <w:sz w:val="28"/>
          <w:szCs w:val="28"/>
        </w:rPr>
        <w:t xml:space="preserve">call and text) using </w:t>
      </w:r>
      <w:proofErr w:type="spellStart"/>
      <w:r>
        <w:rPr>
          <w:b/>
          <w:sz w:val="28"/>
          <w:szCs w:val="28"/>
        </w:rPr>
        <w:t>arduino</w:t>
      </w:r>
      <w:proofErr w:type="spellEnd"/>
      <w:r>
        <w:rPr>
          <w:b/>
          <w:sz w:val="28"/>
          <w:szCs w:val="28"/>
        </w:rPr>
        <w:t xml:space="preserve"> and GSM module.</w:t>
      </w:r>
    </w:p>
    <w:sdt>
      <w:sdtPr>
        <w:alias w:val="Activities:"/>
        <w:tag w:val="Activities:"/>
        <w:id w:val="1223332893"/>
        <w:placeholder>
          <w:docPart w:val="94DF1CE61D49489BA2A16B0A6EE4E8B5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851F09" w:rsidRPr="00851F09" w:rsidRDefault="00962830" w:rsidP="00962830">
      <w:pPr>
        <w:pStyle w:val="ListParagraph"/>
        <w:numPr>
          <w:ilvl w:val="0"/>
          <w:numId w:val="19"/>
        </w:numPr>
      </w:pPr>
      <w:r>
        <w:rPr>
          <w:b/>
          <w:sz w:val="28"/>
          <w:szCs w:val="28"/>
        </w:rPr>
        <w:t xml:space="preserve">Certifications – </w:t>
      </w:r>
      <w:proofErr w:type="spellStart"/>
      <w:r>
        <w:rPr>
          <w:b/>
          <w:sz w:val="28"/>
          <w:szCs w:val="28"/>
        </w:rPr>
        <w:t>IoT</w:t>
      </w:r>
      <w:proofErr w:type="spellEnd"/>
      <w:r>
        <w:rPr>
          <w:b/>
          <w:sz w:val="28"/>
          <w:szCs w:val="28"/>
        </w:rPr>
        <w:t xml:space="preserve"> using </w:t>
      </w:r>
      <w:proofErr w:type="spellStart"/>
      <w:r w:rsidR="00851F09">
        <w:rPr>
          <w:b/>
          <w:sz w:val="28"/>
          <w:szCs w:val="28"/>
        </w:rPr>
        <w:t>arduino</w:t>
      </w:r>
      <w:proofErr w:type="spellEnd"/>
      <w:r w:rsidR="00851F09">
        <w:rPr>
          <w:b/>
          <w:sz w:val="28"/>
          <w:szCs w:val="28"/>
        </w:rPr>
        <w:t xml:space="preserve"> workshop by </w:t>
      </w:r>
      <w:proofErr w:type="spellStart"/>
      <w:r w:rsidR="00851F09">
        <w:rPr>
          <w:b/>
          <w:sz w:val="28"/>
          <w:szCs w:val="28"/>
        </w:rPr>
        <w:t>skyfi</w:t>
      </w:r>
      <w:proofErr w:type="spellEnd"/>
      <w:r w:rsidR="00851F09">
        <w:rPr>
          <w:b/>
          <w:sz w:val="28"/>
          <w:szCs w:val="28"/>
        </w:rPr>
        <w:t xml:space="preserve"> labs. </w:t>
      </w:r>
    </w:p>
    <w:p w:rsidR="00851F09" w:rsidRPr="00851F09" w:rsidRDefault="00851F09" w:rsidP="00962830">
      <w:pPr>
        <w:pStyle w:val="ListParagraph"/>
        <w:numPr>
          <w:ilvl w:val="0"/>
          <w:numId w:val="19"/>
        </w:num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Datascience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hackathon</w:t>
      </w:r>
      <w:proofErr w:type="spellEnd"/>
      <w:r>
        <w:rPr>
          <w:b/>
          <w:sz w:val="28"/>
          <w:szCs w:val="28"/>
        </w:rPr>
        <w:t xml:space="preserve"> .</w:t>
      </w:r>
      <w:proofErr w:type="gramEnd"/>
    </w:p>
    <w:p w:rsidR="00B51D1B" w:rsidRPr="006E1507" w:rsidRDefault="005213AE" w:rsidP="00962830">
      <w:pPr>
        <w:pStyle w:val="ListParagraph"/>
        <w:numPr>
          <w:ilvl w:val="0"/>
          <w:numId w:val="19"/>
        </w:numPr>
      </w:pPr>
      <w:bookmarkStart w:id="0" w:name="_GoBack"/>
      <w:bookmarkEnd w:id="0"/>
      <w:r>
        <w:rPr>
          <w:b/>
          <w:sz w:val="28"/>
          <w:szCs w:val="28"/>
        </w:rPr>
        <w:lastRenderedPageBreak/>
        <w:t>Ethical Hacking workshop by “</w:t>
      </w:r>
      <w:proofErr w:type="spellStart"/>
      <w:r>
        <w:rPr>
          <w:b/>
          <w:sz w:val="28"/>
          <w:szCs w:val="28"/>
        </w:rPr>
        <w:t>mycaptain</w:t>
      </w:r>
      <w:proofErr w:type="spellEnd"/>
      <w:r>
        <w:rPr>
          <w:b/>
          <w:sz w:val="28"/>
          <w:szCs w:val="28"/>
        </w:rPr>
        <w:t xml:space="preserve">” which was identified by the United </w:t>
      </w:r>
      <w:proofErr w:type="gramStart"/>
      <w:r>
        <w:rPr>
          <w:b/>
          <w:sz w:val="28"/>
          <w:szCs w:val="28"/>
        </w:rPr>
        <w:t>nations</w:t>
      </w:r>
      <w:proofErr w:type="gramEnd"/>
      <w:r>
        <w:rPr>
          <w:b/>
          <w:sz w:val="28"/>
          <w:szCs w:val="28"/>
        </w:rPr>
        <w:t xml:space="preserve"> sustainable development and a IIM BANGALORE incubated company.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F1" w:rsidRDefault="00ED0AF1" w:rsidP="0068194B">
      <w:r>
        <w:separator/>
      </w:r>
    </w:p>
    <w:p w:rsidR="00ED0AF1" w:rsidRDefault="00ED0AF1"/>
    <w:p w:rsidR="00ED0AF1" w:rsidRDefault="00ED0AF1"/>
  </w:endnote>
  <w:endnote w:type="continuationSeparator" w:id="0">
    <w:p w:rsidR="00ED0AF1" w:rsidRDefault="00ED0AF1" w:rsidP="0068194B">
      <w:r>
        <w:continuationSeparator/>
      </w:r>
    </w:p>
    <w:p w:rsidR="00ED0AF1" w:rsidRDefault="00ED0AF1"/>
    <w:p w:rsidR="00ED0AF1" w:rsidRDefault="00ED0A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F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F1" w:rsidRDefault="00ED0AF1" w:rsidP="0068194B">
      <w:r>
        <w:separator/>
      </w:r>
    </w:p>
    <w:p w:rsidR="00ED0AF1" w:rsidRDefault="00ED0AF1"/>
    <w:p w:rsidR="00ED0AF1" w:rsidRDefault="00ED0AF1"/>
  </w:footnote>
  <w:footnote w:type="continuationSeparator" w:id="0">
    <w:p w:rsidR="00ED0AF1" w:rsidRDefault="00ED0AF1" w:rsidP="0068194B">
      <w:r>
        <w:continuationSeparator/>
      </w:r>
    </w:p>
    <w:p w:rsidR="00ED0AF1" w:rsidRDefault="00ED0AF1"/>
    <w:p w:rsidR="00ED0AF1" w:rsidRDefault="00ED0A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927EB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620190C"/>
    <w:multiLevelType w:val="hybridMultilevel"/>
    <w:tmpl w:val="095E9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1D8650E9"/>
    <w:multiLevelType w:val="hybridMultilevel"/>
    <w:tmpl w:val="966C4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18B4F4C"/>
    <w:multiLevelType w:val="hybridMultilevel"/>
    <w:tmpl w:val="B40CA17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B5C7AD9"/>
    <w:multiLevelType w:val="hybridMultilevel"/>
    <w:tmpl w:val="3FEEE0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676BB5"/>
    <w:multiLevelType w:val="hybridMultilevel"/>
    <w:tmpl w:val="8B7206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C95A46"/>
    <w:multiLevelType w:val="hybridMultilevel"/>
    <w:tmpl w:val="CF94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D1165"/>
    <w:multiLevelType w:val="hybridMultilevel"/>
    <w:tmpl w:val="E556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A2C0861"/>
    <w:multiLevelType w:val="hybridMultilevel"/>
    <w:tmpl w:val="436AA6B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68A3051A"/>
    <w:multiLevelType w:val="hybridMultilevel"/>
    <w:tmpl w:val="80B63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6"/>
  </w:num>
  <w:num w:numId="16">
    <w:abstractNumId w:val="15"/>
  </w:num>
  <w:num w:numId="17">
    <w:abstractNumId w:val="10"/>
  </w:num>
  <w:num w:numId="18">
    <w:abstractNumId w:val="14"/>
  </w:num>
  <w:num w:numId="19">
    <w:abstractNumId w:val="20"/>
  </w:num>
  <w:num w:numId="20">
    <w:abstractNumId w:val="12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4C"/>
    <w:rsid w:val="000001EF"/>
    <w:rsid w:val="00007322"/>
    <w:rsid w:val="00007728"/>
    <w:rsid w:val="00024584"/>
    <w:rsid w:val="00024730"/>
    <w:rsid w:val="00055E95"/>
    <w:rsid w:val="00064B1C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4B30"/>
    <w:rsid w:val="00297F18"/>
    <w:rsid w:val="002A062C"/>
    <w:rsid w:val="002A1945"/>
    <w:rsid w:val="002A4B07"/>
    <w:rsid w:val="002B154C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3AE"/>
    <w:rsid w:val="0053085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1F09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30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AD3"/>
    <w:rsid w:val="00A0468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0AF1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62ADEF2-DEAC-4CE9-9920-A7631436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%20Bujurk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0855FE7CBA471D90DC6B4CE96D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28DB-CBAC-4708-8797-EAD3C60C6D67}"/>
      </w:docPartPr>
      <w:docPartBody>
        <w:p w:rsidR="00BE7022" w:rsidRDefault="00C55F6D">
          <w:pPr>
            <w:pStyle w:val="1E0855FE7CBA471D90DC6B4CE96DCDD8"/>
          </w:pPr>
          <w:r w:rsidRPr="00CF1A49">
            <w:t>·</w:t>
          </w:r>
        </w:p>
      </w:docPartBody>
    </w:docPart>
    <w:docPart>
      <w:docPartPr>
        <w:name w:val="630776FDC450480E8C3DA4B732250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EA742-9B4F-4471-8776-E01BC60CFD77}"/>
      </w:docPartPr>
      <w:docPartBody>
        <w:p w:rsidR="00BE7022" w:rsidRDefault="00C55F6D">
          <w:pPr>
            <w:pStyle w:val="630776FDC450480E8C3DA4B732250A79"/>
          </w:pPr>
          <w:r w:rsidRPr="00CF1A49">
            <w:t>Experience</w:t>
          </w:r>
        </w:p>
      </w:docPartBody>
    </w:docPart>
    <w:docPart>
      <w:docPartPr>
        <w:name w:val="D4C8DEEB7EC349E586674A794868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FEA6D-796A-4B64-A55B-0FEC12FA101E}"/>
      </w:docPartPr>
      <w:docPartBody>
        <w:p w:rsidR="00BE7022" w:rsidRDefault="00C55F6D">
          <w:pPr>
            <w:pStyle w:val="D4C8DEEB7EC349E586674A794868389C"/>
          </w:pPr>
          <w:r w:rsidRPr="00CF1A49">
            <w:t>Education</w:t>
          </w:r>
        </w:p>
      </w:docPartBody>
    </w:docPart>
    <w:docPart>
      <w:docPartPr>
        <w:name w:val="8B80C35ACA1C409EB7550F6CCD2C6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160C6-8A4A-41D9-8B03-F2F710CB34EA}"/>
      </w:docPartPr>
      <w:docPartBody>
        <w:p w:rsidR="00BE7022" w:rsidRDefault="00C55F6D">
          <w:pPr>
            <w:pStyle w:val="8B80C35ACA1C409EB7550F6CCD2C63BE"/>
          </w:pPr>
          <w:r w:rsidRPr="00CF1A49">
            <w:t>Skills</w:t>
          </w:r>
        </w:p>
      </w:docPartBody>
    </w:docPart>
    <w:docPart>
      <w:docPartPr>
        <w:name w:val="94DF1CE61D49489BA2A16B0A6EE4E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53428-7C0B-459F-9C20-374D294C5DD9}"/>
      </w:docPartPr>
      <w:docPartBody>
        <w:p w:rsidR="00BE7022" w:rsidRDefault="00C55F6D">
          <w:pPr>
            <w:pStyle w:val="94DF1CE61D49489BA2A16B0A6EE4E8B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D"/>
    <w:rsid w:val="00BE7022"/>
    <w:rsid w:val="00C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5882BD3A0453289C6A63613A4B503">
    <w:name w:val="7BF5882BD3A0453289C6A63613A4B50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CD18BD48F54294BC974018F7DE453F">
    <w:name w:val="CDCD18BD48F54294BC974018F7DE453F"/>
  </w:style>
  <w:style w:type="paragraph" w:customStyle="1" w:styleId="5D3DC6A0C905440AB5AF3A316670AB66">
    <w:name w:val="5D3DC6A0C905440AB5AF3A316670AB66"/>
  </w:style>
  <w:style w:type="paragraph" w:customStyle="1" w:styleId="1E0855FE7CBA471D90DC6B4CE96DCDD8">
    <w:name w:val="1E0855FE7CBA471D90DC6B4CE96DCDD8"/>
  </w:style>
  <w:style w:type="paragraph" w:customStyle="1" w:styleId="5AADC93118CC4A4C995068B2F5ED4700">
    <w:name w:val="5AADC93118CC4A4C995068B2F5ED4700"/>
  </w:style>
  <w:style w:type="paragraph" w:customStyle="1" w:styleId="2E4C334F06664309831DD4B0F1C36CB1">
    <w:name w:val="2E4C334F06664309831DD4B0F1C36CB1"/>
  </w:style>
  <w:style w:type="paragraph" w:customStyle="1" w:styleId="2B0F608901244BF4B59B07B938E9CDC8">
    <w:name w:val="2B0F608901244BF4B59B07B938E9CDC8"/>
  </w:style>
  <w:style w:type="paragraph" w:customStyle="1" w:styleId="42DDF5264AD844BDBC29C5F678B325EA">
    <w:name w:val="42DDF5264AD844BDBC29C5F678B325EA"/>
  </w:style>
  <w:style w:type="paragraph" w:customStyle="1" w:styleId="0FB39447993144D8BAC85FEA92A4BF2A">
    <w:name w:val="0FB39447993144D8BAC85FEA92A4BF2A"/>
  </w:style>
  <w:style w:type="paragraph" w:customStyle="1" w:styleId="5FBD03BB945544F989875DED561749C5">
    <w:name w:val="5FBD03BB945544F989875DED561749C5"/>
  </w:style>
  <w:style w:type="paragraph" w:customStyle="1" w:styleId="CBCB8CE1230241C89A23E47782FE7326">
    <w:name w:val="CBCB8CE1230241C89A23E47782FE7326"/>
  </w:style>
  <w:style w:type="paragraph" w:customStyle="1" w:styleId="630776FDC450480E8C3DA4B732250A79">
    <w:name w:val="630776FDC450480E8C3DA4B732250A79"/>
  </w:style>
  <w:style w:type="paragraph" w:customStyle="1" w:styleId="42734B4BAB73415498D45692CF218A54">
    <w:name w:val="42734B4BAB73415498D45692CF218A54"/>
  </w:style>
  <w:style w:type="paragraph" w:customStyle="1" w:styleId="E0F1CA349CEB460C94523B0F00D6C04E">
    <w:name w:val="E0F1CA349CEB460C94523B0F00D6C04E"/>
  </w:style>
  <w:style w:type="paragraph" w:customStyle="1" w:styleId="73340A2C86C34AA3BA438FA3ABC29285">
    <w:name w:val="73340A2C86C34AA3BA438FA3ABC2928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ABF8ABC03248D69DF431D13B8A9809">
    <w:name w:val="77ABF8ABC03248D69DF431D13B8A9809"/>
  </w:style>
  <w:style w:type="paragraph" w:customStyle="1" w:styleId="41C417D41C534988B70E252A02445F19">
    <w:name w:val="41C417D41C534988B70E252A02445F19"/>
  </w:style>
  <w:style w:type="paragraph" w:customStyle="1" w:styleId="FE5CE0CCA1744095A95842E5D739CFE6">
    <w:name w:val="FE5CE0CCA1744095A95842E5D739CFE6"/>
  </w:style>
  <w:style w:type="paragraph" w:customStyle="1" w:styleId="44B8A512DDC04F5DB68541C6A306D7C2">
    <w:name w:val="44B8A512DDC04F5DB68541C6A306D7C2"/>
  </w:style>
  <w:style w:type="paragraph" w:customStyle="1" w:styleId="94FF9D2AC9EC4FA3876F1FC58396C765">
    <w:name w:val="94FF9D2AC9EC4FA3876F1FC58396C765"/>
  </w:style>
  <w:style w:type="paragraph" w:customStyle="1" w:styleId="35F7D5412E3D4A788E5555C5EBEF02C7">
    <w:name w:val="35F7D5412E3D4A788E5555C5EBEF02C7"/>
  </w:style>
  <w:style w:type="paragraph" w:customStyle="1" w:styleId="F840D8B8B1EF4B3AB92F8B15BF570416">
    <w:name w:val="F840D8B8B1EF4B3AB92F8B15BF570416"/>
  </w:style>
  <w:style w:type="paragraph" w:customStyle="1" w:styleId="D4C8DEEB7EC349E586674A794868389C">
    <w:name w:val="D4C8DEEB7EC349E586674A794868389C"/>
  </w:style>
  <w:style w:type="paragraph" w:customStyle="1" w:styleId="D01CFC77CD744EB1B370958B47B33BEF">
    <w:name w:val="D01CFC77CD744EB1B370958B47B33BEF"/>
  </w:style>
  <w:style w:type="paragraph" w:customStyle="1" w:styleId="8CD2AFCEBCA44D20AB22547E6E8EA0F7">
    <w:name w:val="8CD2AFCEBCA44D20AB22547E6E8EA0F7"/>
  </w:style>
  <w:style w:type="paragraph" w:customStyle="1" w:styleId="82495D8A9A5648BDB9D03D8A07CC7E86">
    <w:name w:val="82495D8A9A5648BDB9D03D8A07CC7E86"/>
  </w:style>
  <w:style w:type="paragraph" w:customStyle="1" w:styleId="3AAD9F3FE35D4F5EABD270C46A26DC11">
    <w:name w:val="3AAD9F3FE35D4F5EABD270C46A26DC11"/>
  </w:style>
  <w:style w:type="paragraph" w:customStyle="1" w:styleId="74752172621040D39D7EDDCB4C20DAC6">
    <w:name w:val="74752172621040D39D7EDDCB4C20DAC6"/>
  </w:style>
  <w:style w:type="paragraph" w:customStyle="1" w:styleId="F38CEA4587AC48E0A098B8CC592BD163">
    <w:name w:val="F38CEA4587AC48E0A098B8CC592BD163"/>
  </w:style>
  <w:style w:type="paragraph" w:customStyle="1" w:styleId="6B7E66852A3B4DDA8F9A44D962CCA556">
    <w:name w:val="6B7E66852A3B4DDA8F9A44D962CCA556"/>
  </w:style>
  <w:style w:type="paragraph" w:customStyle="1" w:styleId="1D90AF7B06A0479ABEEEF0289C786296">
    <w:name w:val="1D90AF7B06A0479ABEEEF0289C786296"/>
  </w:style>
  <w:style w:type="paragraph" w:customStyle="1" w:styleId="A3AD5305F3C244B6B3C80D5B45BE316F">
    <w:name w:val="A3AD5305F3C244B6B3C80D5B45BE316F"/>
  </w:style>
  <w:style w:type="paragraph" w:customStyle="1" w:styleId="D8D2D822EE89440FB6DB2F05F99D15EA">
    <w:name w:val="D8D2D822EE89440FB6DB2F05F99D15EA"/>
  </w:style>
  <w:style w:type="paragraph" w:customStyle="1" w:styleId="8B80C35ACA1C409EB7550F6CCD2C63BE">
    <w:name w:val="8B80C35ACA1C409EB7550F6CCD2C63BE"/>
  </w:style>
  <w:style w:type="paragraph" w:customStyle="1" w:styleId="F2FED2645D454ABBB3CD4BE551CF472A">
    <w:name w:val="F2FED2645D454ABBB3CD4BE551CF472A"/>
  </w:style>
  <w:style w:type="paragraph" w:customStyle="1" w:styleId="A79E8C8ED8E94C9FB09A262BECB81729">
    <w:name w:val="A79E8C8ED8E94C9FB09A262BECB81729"/>
  </w:style>
  <w:style w:type="paragraph" w:customStyle="1" w:styleId="2DA06CF4AC7F471C841AB48D38FFB4A0">
    <w:name w:val="2DA06CF4AC7F471C841AB48D38FFB4A0"/>
  </w:style>
  <w:style w:type="paragraph" w:customStyle="1" w:styleId="914D1DBE4B4E47BD8A504322861CDCCA">
    <w:name w:val="914D1DBE4B4E47BD8A504322861CDCCA"/>
  </w:style>
  <w:style w:type="paragraph" w:customStyle="1" w:styleId="7591E7A0EAC849C08B91733EAEC0B48D">
    <w:name w:val="7591E7A0EAC849C08B91733EAEC0B48D"/>
  </w:style>
  <w:style w:type="paragraph" w:customStyle="1" w:styleId="94DF1CE61D49489BA2A16B0A6EE4E8B5">
    <w:name w:val="94DF1CE61D49489BA2A16B0A6EE4E8B5"/>
  </w:style>
  <w:style w:type="paragraph" w:customStyle="1" w:styleId="499EF7831CC64B9EA9116289AD5A1986">
    <w:name w:val="499EF7831CC64B9EA9116289AD5A1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Bujurke</dc:creator>
  <cp:keywords/>
  <dc:description/>
  <cp:lastModifiedBy>Anup Bujurke</cp:lastModifiedBy>
  <cp:revision>7</cp:revision>
  <dcterms:created xsi:type="dcterms:W3CDTF">2018-04-21T09:45:00Z</dcterms:created>
  <dcterms:modified xsi:type="dcterms:W3CDTF">2018-05-27T05:04:00Z</dcterms:modified>
  <cp:category/>
</cp:coreProperties>
</file>